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220B97" w:rsidRDefault="00220B97" w:rsidP="00220B97">
      <w:pPr>
        <w:pStyle w:val="Title"/>
        <w:rPr>
          <w:caps/>
          <w:color w:val="595959" w:themeColor="text1" w:themeTint="A6"/>
          <w:kern w:val="0"/>
          <w:sz w:val="26"/>
        </w:rPr>
      </w:pPr>
      <w:r>
        <w:rPr>
          <w:lang w:val="el-GR"/>
        </w:rPr>
        <w:t>Μάθημα: «Βάσεις Δεδομένων (4</w:t>
      </w:r>
      <w:r w:rsidRPr="00220B97">
        <w:rPr>
          <w:vertAlign w:val="superscript"/>
          <w:lang w:val="el-GR"/>
        </w:rPr>
        <w:t>ο</w:t>
      </w:r>
      <w:r>
        <w:rPr>
          <w:lang w:val="el-GR"/>
        </w:rPr>
        <w:t xml:space="preserve"> Εξάμηνο)»</w:t>
      </w:r>
    </w:p>
    <w:p w:rsidR="00C6554A" w:rsidRDefault="00220B97" w:rsidP="00220B97">
      <w:pPr>
        <w:pStyle w:val="Title"/>
      </w:pPr>
      <w:r>
        <w:rPr>
          <w:caps/>
          <w:color w:val="595959" w:themeColor="text1" w:themeTint="A6"/>
          <w:kern w:val="0"/>
          <w:sz w:val="26"/>
          <w:lang w:val="el-GR"/>
        </w:rPr>
        <w:t>Π14053 | Παναγιώτα θωμοπουλου</w:t>
      </w:r>
      <w:r w:rsidR="00C6554A">
        <w:br w:type="page"/>
      </w:r>
    </w:p>
    <w:p w:rsidR="002C74C0" w:rsidRDefault="00220B97" w:rsidP="00220B97">
      <w:pPr>
        <w:pStyle w:val="Heading1"/>
        <w:rPr>
          <w:lang w:val="el-GR"/>
        </w:rPr>
      </w:pPr>
      <w:r>
        <w:rPr>
          <w:lang w:val="el-GR"/>
        </w:rPr>
        <w:lastRenderedPageBreak/>
        <w:t>Ερώτημα 1</w:t>
      </w:r>
    </w:p>
    <w:p w:rsidR="00220B97" w:rsidRPr="00220B97" w:rsidRDefault="00220B97" w:rsidP="00220B9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l-GR"/>
        </w:rPr>
        <w:t xml:space="preserve">Σχεσιακό Σχήμα </w:t>
      </w:r>
      <w:r>
        <w:rPr>
          <w:noProof/>
          <w:lang w:val="el-GR"/>
        </w:rPr>
        <w:drawing>
          <wp:inline distT="0" distB="0" distL="0" distR="0">
            <wp:extent cx="5486400" cy="3295650"/>
            <wp:effectExtent l="0" t="0" r="0" b="0"/>
            <wp:docPr id="1" name="Picture 1" descr="C:\Users\Penny\AppData\Local\Microsoft\Windows\INetCache\Content.Word\Relational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ny\AppData\Local\Microsoft\Windows\INetCache\Content.Word\RelationalMod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A65" w:rsidRPr="001D4A65" w:rsidRDefault="00220B97" w:rsidP="001D4A65">
      <w:pPr>
        <w:ind w:left="360"/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>
        <w:rPr>
          <w:lang w:val="el-GR"/>
        </w:rPr>
        <w:t>Εντολές</w:t>
      </w:r>
      <w:r w:rsidRPr="001D4A65">
        <w:rPr>
          <w:lang w:val="en-GB"/>
        </w:rPr>
        <w:t xml:space="preserve"> </w:t>
      </w:r>
      <w:r>
        <w:rPr>
          <w:lang w:val="en-GB"/>
        </w:rPr>
        <w:t>Create: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CREATE TABLE public.appointments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(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id integer NOT NULL,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date timestamp without time zone NOT NULL,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patient_amka bigint NOT NULL,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doctor_amka bigint NOT NULL,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diagnosis text COLLATE pg_catalog."default",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CONSTRAINT appointments_pkey PRIMARY KEY (id),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CONSTRAINT doctor_amka_fkey FOREIGN KEY (doctor_amka)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    REFERENCES public.doctor (doctor_amka) MATCH SIMPLE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    ON UPDATE NO ACTION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    ON DELETE NO ACTION,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CONSTRAINT patient_amka_fkey FOREIGN KEY (patient_amka)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lastRenderedPageBreak/>
        <w:t xml:space="preserve">        REFERENCES public.patient (patient_amka) MATCH SIMPLE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    ON UPDATE NO ACTION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    ON DELETE NO ACTION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)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WITH (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OIDS = FALSE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)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TABLESPACE pg_default;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ALTER TABLE public.appointments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OWNER to postgres;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=======================================================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CREATE TABLE public.departments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(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id integer NOT NULL DEFAULT nextval('departments_id_seq'::regclass),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name text COLLATE pg_catalog."default" NOT NULL,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CONSTRAINT departments_pkey PRIMARY KEY (id)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)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WITH (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OIDS = FALSE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)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TABLESPACE pg_default;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ALTER TABLE public.departments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OWNER to postgres;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=======================================================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CREATE TABLE public.doctor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(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lastRenderedPageBreak/>
        <w:t xml:space="preserve">    doctor_amka bigint NOT NULL,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username text COLLATE pg_catalog."default" NOT NULL,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password text COLLATE pg_catalog."default" NOT NULL,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name text COLLATE pg_catalog."default" NOT NULL,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surname text COLLATE pg_catalog."default" NOT NULL,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speciality integer NOT NULL,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CONSTRAINT doctor_pkey PRIMARY KEY (doctor_amka),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CONSTRAINT speciality_fkey FOREIGN KEY (speciality)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    REFERENCES public.departments (id) MATCH SIMPLE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    ON UPDATE NO ACTION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    ON DELETE NO ACTION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)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WITH (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OIDS = FALSE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)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TABLESPACE pg_default;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ALTER TABLE public.doctor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OWNER to postgres;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========================</w:t>
      </w:r>
      <w: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===============================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CREATE TABLE public.drugs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(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id integer NOT NULL DEFAULT nextval('drugs_id_seq'::regclass),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name text COLLATE pg_catalog."default" NOT NULL,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description text COLLATE pg_catalog."default" NOT NULL,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CONSTRAINT drugs_pkey PRIMARY KEY (id)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)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WITH (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OIDS = FALSE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lastRenderedPageBreak/>
        <w:t>)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TABLESPACE pg_default;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ALTER TABLE public.drugs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OWNER to postgres;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=======================================================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CREATE TABLE public.medical_folder_final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(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id integer NOT NULL DEFAULT nextval('medical_folder_final_id_seq'::regclass),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patient bigint NOT NULL,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cure text COLLATE pg_catalog."default" NOT NULL,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drug_id integer NOT NULL,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CONSTRAINT medical_folder_final_pkey PRIMARY KEY (id),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CONSTRAINT drug_id_fkey FOREIGN KEY (drug_id)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    REFERENCES public.drugs (id) MATCH SIMPLE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    ON UPDATE NO ACTION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    ON DELETE NO ACTION,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CONSTRAINT patient_fkey FOREIGN KEY (patient)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    REFERENCES public.patient (patient_amka) MATCH SIMPLE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    ON UPDATE NO ACTION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    ON DELETE NO ACTION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)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WITH (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OIDS = FALSE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)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TABLESPACE pg_default;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ALTER TABLE public.medical_folder_final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OWNER to postgres;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=======================================================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CREATE TABLE public.patient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(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patient_amka bigint NOT NULL,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username text COLLATE pg_catalog."default" NOT NULL,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password text COLLATE pg_catalog."default" NOT NULL,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name text COLLATE pg_catalog."default" NOT NULL,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surname text COLLATE pg_catalog."default" NOT NULL,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gender text COLLATE pg_catalog."default" NOT NULL,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CONSTRAINT patient_pkey PRIMARY KEY (patient_amka)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)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WITH (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OIDS = FALSE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)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TABLESPACE pg_default;</w:t>
      </w: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>ALTER TABLE public.patient</w:t>
      </w:r>
    </w:p>
    <w:p w:rsidR="00220B97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  <w:r w:rsidRPr="001D4A65"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  <w:t xml:space="preserve">    OWNER to postgres;</w:t>
      </w:r>
    </w:p>
    <w:p w:rsidR="001D4A65" w:rsidRDefault="001D4A65" w:rsidP="001D4A65">
      <w:pPr>
        <w:rPr>
          <w:rFonts w:ascii="Lucida Console" w:eastAsia="Adobe Fangsong Std R" w:hAnsi="Lucida Console" w:cs="Arial"/>
          <w:color w:val="auto"/>
          <w:sz w:val="20"/>
          <w:szCs w:val="20"/>
          <w:lang w:val="en-GB"/>
        </w:rPr>
      </w:pPr>
    </w:p>
    <w:p w:rsidR="001D4A65" w:rsidRDefault="001D4A65" w:rsidP="001D4A65">
      <w:pPr>
        <w:rPr>
          <w:lang w:val="en-GB"/>
        </w:rPr>
      </w:pPr>
      <w:r>
        <w:rPr>
          <w:lang w:val="en-GB"/>
        </w:rPr>
        <w:t>b.</w:t>
      </w:r>
    </w:p>
    <w:p w:rsidR="001D4A65" w:rsidRPr="001D4A65" w:rsidRDefault="001D4A65" w:rsidP="001D4A65">
      <w:pPr>
        <w:rPr>
          <w:lang w:val="en-GB"/>
        </w:rPr>
      </w:pPr>
      <w:r>
        <w:rPr>
          <w:lang w:val="el-GR"/>
        </w:rPr>
        <w:t>Η ΒΔ ακολουθεί την 3</w:t>
      </w:r>
      <w:r>
        <w:rPr>
          <w:lang w:val="en-GB"/>
        </w:rPr>
        <w:t>NF</w:t>
      </w:r>
    </w:p>
    <w:p w:rsidR="001D4A65" w:rsidRDefault="001D4A65" w:rsidP="001D4A65">
      <w:pPr>
        <w:rPr>
          <w:lang w:val="en-GB"/>
        </w:rPr>
      </w:pPr>
      <w:r>
        <w:rPr>
          <w:lang w:val="en-GB"/>
        </w:rPr>
        <w:t>c.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COPY public.departments(id,name)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FROM 'D:\Users\Penny\Desktop\Dataset\departments.csv' DELIMITER ',' CSV HEADER;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COPY public.doctor(doctor_amka,username,password,name,surname,speciality)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FROM 'D:\Users\Penny\Desktop\Dataset\doctor.csv' DELIMITER ',' CSV HEADER;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COPY public.patient(patient_amka,username,password,name,surname,gender)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FROM 'D:\Users\Penny\Desktop\Dataset\patient.csv' DELIMITER ',' CSV HEADER;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COPY public.drugs(id,name,description)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FROM 'D:\Users\Penny\Desktop\Dataset\drugs.csv' DELIMITER ',' CSV HEADER;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COPY public.appointments(id,date,patient_amka,doctor_amka,diagnosis)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FROM 'D:\Users\Penny\Desktop\Dataset\appointments.csv' DELIMITER ',' CSV HEADER;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COPY public.medical_folder_final(id,patient,cure,drug_id)</w:t>
      </w:r>
    </w:p>
    <w:p w:rsid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FROM 'D:\Users\Penny\Desktop\Dataset\medical_folder_final.csv' DELIMITER ',' CSV HEADER;</w:t>
      </w:r>
    </w:p>
    <w:p w:rsid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>
        <w:rPr>
          <w:rFonts w:ascii="Lucida Console" w:hAnsi="Lucida Console"/>
          <w:noProof/>
          <w:color w:val="auto"/>
          <w:sz w:val="20"/>
          <w:szCs w:val="20"/>
          <w:lang w:val="en-GB"/>
        </w:rPr>
        <w:drawing>
          <wp:inline distT="0" distB="0" distL="0" distR="0">
            <wp:extent cx="5486400" cy="2806995"/>
            <wp:effectExtent l="0" t="0" r="0" b="0"/>
            <wp:docPr id="4" name="Picture 4" descr="C:\Users\Penny\AppData\Local\Microsoft\Windows\INetCache\Content.Word\Do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enny\AppData\Local\Microsoft\Windows\INetCache\Content.Word\Doc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416" cy="281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>
        <w:rPr>
          <w:rFonts w:ascii="Lucida Console" w:hAnsi="Lucida Console"/>
          <w:noProof/>
          <w:color w:val="auto"/>
          <w:sz w:val="20"/>
          <w:szCs w:val="20"/>
          <w:lang w:val="en-GB"/>
        </w:rPr>
        <w:lastRenderedPageBreak/>
        <w:drawing>
          <wp:inline distT="0" distB="0" distL="0" distR="0">
            <wp:extent cx="5486400" cy="5018405"/>
            <wp:effectExtent l="0" t="0" r="0" b="0"/>
            <wp:docPr id="5" name="Picture 5" descr="C:\Users\Penny\AppData\Local\Microsoft\Windows\INetCache\Content.Word\Dru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enny\AppData\Local\Microsoft\Windows\INetCache\Content.Word\Dru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noProof/>
          <w:color w:val="auto"/>
          <w:sz w:val="20"/>
          <w:szCs w:val="20"/>
          <w:lang w:val="en-GB"/>
        </w:rPr>
        <w:lastRenderedPageBreak/>
        <w:drawing>
          <wp:inline distT="0" distB="0" distL="0" distR="0">
            <wp:extent cx="5337810" cy="6198870"/>
            <wp:effectExtent l="0" t="0" r="0" b="0"/>
            <wp:docPr id="6" name="Picture 6" descr="C:\Users\Penny\AppData\Local\Microsoft\Windows\INetCache\Content.Word\MedicalFolder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enny\AppData\Local\Microsoft\Windows\INetCache\Content.Word\MedicalFolderFin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61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noProof/>
          <w:color w:val="auto"/>
          <w:sz w:val="20"/>
          <w:szCs w:val="20"/>
          <w:lang w:val="en-GB"/>
        </w:rPr>
        <w:lastRenderedPageBreak/>
        <w:drawing>
          <wp:inline distT="0" distB="0" distL="0" distR="0">
            <wp:extent cx="5475605" cy="2275205"/>
            <wp:effectExtent l="0" t="0" r="0" b="0"/>
            <wp:docPr id="7" name="Picture 7" descr="C:\Users\Penny\AppData\Local\Microsoft\Windows\INetCache\Content.Word\Pat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enny\AppData\Local\Microsoft\Windows\INetCache\Content.Word\Patie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noProof/>
          <w:color w:val="auto"/>
          <w:sz w:val="20"/>
          <w:szCs w:val="20"/>
          <w:lang w:val="en-GB"/>
        </w:rPr>
        <w:drawing>
          <wp:inline distT="0" distB="0" distL="0" distR="0">
            <wp:extent cx="5475605" cy="4710430"/>
            <wp:effectExtent l="0" t="0" r="0" b="0"/>
            <wp:docPr id="2" name="Picture 2" descr="C:\Users\Penny\AppData\Local\Microsoft\Windows\INetCache\Content.Word\Appoin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enny\AppData\Local\Microsoft\Windows\INetCache\Content.Word\Appointmen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noProof/>
          <w:color w:val="auto"/>
          <w:sz w:val="20"/>
          <w:szCs w:val="20"/>
          <w:lang w:val="en-GB"/>
        </w:rPr>
        <w:lastRenderedPageBreak/>
        <w:drawing>
          <wp:inline distT="0" distB="0" distL="0" distR="0">
            <wp:extent cx="3306445" cy="3859530"/>
            <wp:effectExtent l="0" t="0" r="8255" b="7620"/>
            <wp:docPr id="3" name="Picture 3" descr="C:\Users\Penny\AppData\Local\Microsoft\Windows\INetCache\Content.Word\Depar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enny\AppData\Local\Microsoft\Windows\INetCache\Content.Word\Department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</w:p>
    <w:p w:rsidR="001D4A65" w:rsidRDefault="001D4A65" w:rsidP="001D4A65">
      <w:pPr>
        <w:pStyle w:val="Heading1"/>
        <w:rPr>
          <w:rFonts w:eastAsia="Adobe Fangsong Std R"/>
          <w:lang w:val="el-GR"/>
        </w:rPr>
      </w:pPr>
      <w:r>
        <w:rPr>
          <w:rFonts w:eastAsia="Adobe Fangsong Std R"/>
          <w:lang w:val="el-GR"/>
        </w:rPr>
        <w:t>Ερώτημα 2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l-GR"/>
        </w:rPr>
      </w:pPr>
      <w:r w:rsidRPr="001D4A65">
        <w:rPr>
          <w:rFonts w:ascii="Lucida Console" w:hAnsi="Lucida Console"/>
          <w:color w:val="auto"/>
          <w:sz w:val="20"/>
          <w:szCs w:val="20"/>
          <w:lang w:val="el-GR"/>
        </w:rPr>
        <w:t xml:space="preserve">Α. 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SELECT res.count, drugs.name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FROM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((SELECT drug_id, COUNT(*)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FROM medical_folder_final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GROUP BY drug_id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ORDER BY COUNT DESC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l-GR"/>
        </w:rPr>
      </w:pPr>
      <w:r w:rsidRPr="001D4A65">
        <w:rPr>
          <w:rFonts w:ascii="Lucida Console" w:hAnsi="Lucida Console"/>
          <w:color w:val="auto"/>
          <w:sz w:val="20"/>
          <w:szCs w:val="20"/>
          <w:lang w:val="el-GR"/>
        </w:rPr>
        <w:t>LIMIT 1)</w:t>
      </w:r>
    </w:p>
    <w:p w:rsidR="001D4A65" w:rsidRPr="001D4A65" w:rsidRDefault="00F87B5D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>
        <w:rPr>
          <w:rFonts w:ascii="Lucida Console" w:hAnsi="Lucida Console"/>
          <w:color w:val="auto"/>
          <w:sz w:val="20"/>
          <w:szCs w:val="20"/>
          <w:lang w:val="en-GB"/>
        </w:rPr>
        <w:t>UNION ALL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(SELECT drug_id, COUNT(*)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FROM medical_folder_final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GROUP BY drug_id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lastRenderedPageBreak/>
        <w:t>ORDER BY COUNT ASC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LIMIT 1)) as res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l-GR"/>
        </w:rPr>
      </w:pPr>
      <w:r w:rsidRPr="001D4A65">
        <w:rPr>
          <w:rFonts w:ascii="Lucida Console" w:hAnsi="Lucida Console"/>
          <w:color w:val="auto"/>
          <w:sz w:val="20"/>
          <w:szCs w:val="20"/>
          <w:lang w:val="el-GR"/>
        </w:rPr>
        <w:t>INNER JOIN drugs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ON res.drug_id = drugs.id;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l-GR"/>
        </w:rPr>
      </w:pPr>
      <w:r w:rsidRPr="001D4A65">
        <w:rPr>
          <w:rFonts w:ascii="Lucida Console" w:hAnsi="Lucida Console"/>
          <w:color w:val="auto"/>
          <w:sz w:val="20"/>
          <w:szCs w:val="20"/>
          <w:lang w:val="el-GR"/>
        </w:rPr>
        <w:t>Β.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l-GR"/>
        </w:rPr>
      </w:pPr>
      <w:r w:rsidRPr="001D4A65">
        <w:rPr>
          <w:rFonts w:ascii="Lucida Console" w:hAnsi="Lucida Console"/>
          <w:color w:val="auto"/>
          <w:sz w:val="20"/>
          <w:szCs w:val="20"/>
          <w:lang w:val="el-GR"/>
        </w:rPr>
        <w:t>SELECT diagnosis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l-GR"/>
        </w:rPr>
      </w:pPr>
      <w:r w:rsidRPr="001D4A65">
        <w:rPr>
          <w:rFonts w:ascii="Lucida Console" w:hAnsi="Lucida Console"/>
          <w:color w:val="auto"/>
          <w:sz w:val="20"/>
          <w:szCs w:val="20"/>
          <w:lang w:val="el-GR"/>
        </w:rPr>
        <w:t>FROM appointments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WHERE date &gt; CURRENT_DATE - interval '7' day;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C.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 xml:space="preserve">SELECT res.* </w:t>
      </w:r>
    </w:p>
    <w:p w:rsidR="001D4A65" w:rsidRPr="001D4A65" w:rsidRDefault="00F87B5D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>
        <w:rPr>
          <w:rFonts w:ascii="Lucida Console" w:hAnsi="Lucida Console"/>
          <w:color w:val="auto"/>
          <w:sz w:val="20"/>
          <w:szCs w:val="20"/>
          <w:lang w:val="en-GB"/>
        </w:rPr>
        <w:t xml:space="preserve">FROM </w:t>
      </w:r>
      <w:r w:rsidR="001D4A65" w:rsidRPr="001D4A65">
        <w:rPr>
          <w:rFonts w:ascii="Lucida Console" w:hAnsi="Lucida Console"/>
          <w:color w:val="auto"/>
          <w:sz w:val="20"/>
          <w:szCs w:val="20"/>
          <w:lang w:val="en-GB"/>
        </w:rPr>
        <w:t xml:space="preserve">(SELECT * 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FROM appointments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WHERE  EXTRACT(month FROM date) = EXTRACT(month FROM CURRENT_DATE)) as res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INNER JOIN doctor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ON res.doctor_amka = doctor.doctor_amka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WHERE doctor.name = 'X name' AND doctor.surname = 'X surname'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D.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SELECT pat3.*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FROM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((SELECT patient_amka, COUNT(*)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FROM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(SELECT DISTINCT patient_amka, doctor_amka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FROM appointments) as pat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GROUP BY patient_amka) as pat2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INNER JOIN patient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ON pat2.patient_amka = patient.patient_amka) as pat3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WHERE count &gt; 1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E.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SELECT departments.name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FROM departments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INNER JOIN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(SELECT dep.id, COUNT(*)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FROM appointments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INNER JOIN doctor as doc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ON appointments.doctor_amka = doc.doctor_amka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INNER JOIN departments as dep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ON doc.speciality = dep.id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GROUP BY dep.id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ORDER BY COUNT DESC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LIMIT 1) as res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ON res.id = departments.id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F.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SELECT COUNT(res.patient_amka)/15</w:t>
      </w:r>
    </w:p>
    <w:p w:rsidR="001D4A65" w:rsidRPr="001D4A65" w:rsidRDefault="00F87B5D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>
        <w:rPr>
          <w:rFonts w:ascii="Lucida Console" w:hAnsi="Lucida Console"/>
          <w:color w:val="auto"/>
          <w:sz w:val="20"/>
          <w:szCs w:val="20"/>
          <w:lang w:val="en-GB"/>
        </w:rPr>
        <w:t xml:space="preserve">FROM </w:t>
      </w:r>
      <w:r w:rsidR="001D4A65" w:rsidRPr="001D4A65">
        <w:rPr>
          <w:rFonts w:ascii="Lucida Console" w:hAnsi="Lucida Console"/>
          <w:color w:val="auto"/>
          <w:sz w:val="20"/>
          <w:szCs w:val="20"/>
          <w:lang w:val="en-GB"/>
        </w:rPr>
        <w:t>(SELECT DISTINCT patient_amka, doctor.speciality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FROM appointments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INNER JOIN doctor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ON appointments.doctor_amka = doctor.doctor_amka</w:t>
      </w:r>
    </w:p>
    <w:p w:rsidR="00F87B5D" w:rsidRDefault="001D4A65" w:rsidP="00F87B5D">
      <w:pPr>
        <w:rPr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WHERE appointments.diagnosis IS NOT null) as res</w:t>
      </w:r>
    </w:p>
    <w:p w:rsidR="00F87B5D" w:rsidRDefault="00F87B5D" w:rsidP="00F87B5D">
      <w:pPr>
        <w:rPr>
          <w:lang w:val="en-GB"/>
        </w:rPr>
      </w:pPr>
    </w:p>
    <w:p w:rsidR="001D4A65" w:rsidRPr="00F87B5D" w:rsidRDefault="001D4A65" w:rsidP="00F87B5D">
      <w:pPr>
        <w:pStyle w:val="Heading1"/>
        <w:rPr>
          <w:rFonts w:ascii="Lucida Console" w:hAnsi="Lucida Console"/>
          <w:color w:val="auto"/>
          <w:sz w:val="20"/>
          <w:szCs w:val="20"/>
          <w:lang w:val="en-GB"/>
        </w:rPr>
      </w:pPr>
      <w:r>
        <w:rPr>
          <w:lang w:val="el-GR"/>
        </w:rPr>
        <w:t>Ερώτημα</w:t>
      </w:r>
      <w:r w:rsidRPr="001D4A65">
        <w:rPr>
          <w:lang w:val="en-GB"/>
        </w:rPr>
        <w:t xml:space="preserve"> 3</w:t>
      </w:r>
    </w:p>
    <w:p w:rsidR="001D4A65" w:rsidRPr="001D4A65" w:rsidRDefault="001D4A65" w:rsidP="001D4A65">
      <w:pPr>
        <w:rPr>
          <w:lang w:val="en-GB"/>
        </w:rPr>
      </w:pPr>
      <w:r>
        <w:rPr>
          <w:lang w:val="el-GR"/>
        </w:rPr>
        <w:t>Α</w:t>
      </w:r>
      <w:r w:rsidRPr="001D4A65">
        <w:rPr>
          <w:lang w:val="en-GB"/>
        </w:rPr>
        <w:t>.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CREATE FUNCTION public.update_medical_folder()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 xml:space="preserve">    RETURNS trigger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 xml:space="preserve">    LANGUAGE 'plpgsql'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lastRenderedPageBreak/>
        <w:t xml:space="preserve">    COST 100.0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 xml:space="preserve">    VOLATILE NOT LEAKPROOF 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AS $BODY$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DECLARE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 xml:space="preserve"> trig_patient bigint;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 xml:space="preserve"> trig_cure text;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 xml:space="preserve"> trig_drug_id integer;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BEGIN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IF (TG_OP = 'INSERT') THEN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trig_patient = new.patient;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trig_cure = new.cure;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trig_drug_id = new.drug_id;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INSERT INTO medical_folder_final(patient, cure, drug_id)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VALUES (trig_patient, trig_cure, trig_drug_id);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END IF;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END;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CREATE TRIGGER update_medical_folder_final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 xml:space="preserve">    AFTER INSERT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 xml:space="preserve">    ON public.medical_folder_final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 xml:space="preserve">    FOR EACH ROW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 xml:space="preserve">    WHEN appointments.diagnosis IS NOT null</w:t>
      </w:r>
    </w:p>
    <w:p w:rsid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 xml:space="preserve">    EXECUTE PROCEDURE public.update_medical_folder();</w:t>
      </w:r>
    </w:p>
    <w:p w:rsidR="00F87B5D" w:rsidRDefault="00F87B5D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</w:p>
    <w:p w:rsidR="001D4A65" w:rsidRPr="00F87B5D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bookmarkStart w:id="5" w:name="_GoBack"/>
      <w:bookmarkEnd w:id="5"/>
      <w:r>
        <w:rPr>
          <w:lang w:val="el-GR"/>
        </w:rPr>
        <w:t>Β.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CREATE FUNCTION public.cursors()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 xml:space="preserve">    RETURNS </w:t>
      </w:r>
      <w:r>
        <w:rPr>
          <w:rFonts w:ascii="Lucida Console" w:hAnsi="Lucida Console"/>
          <w:color w:val="auto"/>
          <w:sz w:val="20"/>
          <w:szCs w:val="20"/>
          <w:lang w:val="en-GB"/>
        </w:rPr>
        <w:t>table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 xml:space="preserve">    LANGUAGE 'sql'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 xml:space="preserve">    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AS $function$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lastRenderedPageBreak/>
        <w:t xml:space="preserve">DECLARE 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 xml:space="preserve">curs CURSOR FOR 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SELECT diagnosis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FROM appointments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WHERE date &gt; CURRENT_DATE - interval '7' day;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 xml:space="preserve">BEGIN 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RETURN curs;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END;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$function$;</w:t>
      </w: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</w:p>
    <w:p w:rsidR="001D4A65" w:rsidRPr="001D4A65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>ALTER FUNCTION public.cursors()</w:t>
      </w:r>
    </w:p>
    <w:p w:rsidR="00B10A2C" w:rsidRDefault="001D4A65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  <w:r w:rsidRPr="001D4A65">
        <w:rPr>
          <w:rFonts w:ascii="Lucida Console" w:hAnsi="Lucida Console"/>
          <w:color w:val="auto"/>
          <w:sz w:val="20"/>
          <w:szCs w:val="20"/>
          <w:lang w:val="en-GB"/>
        </w:rPr>
        <w:t xml:space="preserve">    OWNER TO postgres;</w:t>
      </w:r>
    </w:p>
    <w:p w:rsidR="00B10A2C" w:rsidRDefault="00B10A2C" w:rsidP="001D4A65">
      <w:pPr>
        <w:rPr>
          <w:rFonts w:ascii="Lucida Console" w:hAnsi="Lucida Console"/>
          <w:color w:val="auto"/>
          <w:sz w:val="20"/>
          <w:szCs w:val="20"/>
          <w:lang w:val="en-GB"/>
        </w:rPr>
      </w:pPr>
    </w:p>
    <w:p w:rsidR="00B10A2C" w:rsidRDefault="00B10A2C" w:rsidP="00B10A2C">
      <w:pPr>
        <w:pStyle w:val="Heading1"/>
        <w:rPr>
          <w:lang w:val="el-GR"/>
        </w:rPr>
      </w:pPr>
      <w:r>
        <w:rPr>
          <w:lang w:val="el-GR"/>
        </w:rPr>
        <w:t>Ερώτημα 4</w:t>
      </w:r>
    </w:p>
    <w:p w:rsidR="00B10A2C" w:rsidRPr="0094238D" w:rsidRDefault="00B10A2C" w:rsidP="00B10A2C">
      <w:pPr>
        <w:rPr>
          <w:color w:val="auto"/>
          <w:lang w:val="el-GR"/>
        </w:rPr>
      </w:pP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shd w:val="clear" w:color="auto" w:fill="F7FAFF"/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&lt;?php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class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 xml:space="preserve">TableRows 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extends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RecursiveIteratorIterator {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function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__construct($it) {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  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parent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::</w:t>
      </w:r>
      <w:r w:rsidRPr="0094238D">
        <w:rPr>
          <w:rFonts w:ascii="Courier New" w:hAnsi="Courier New" w:cs="Courier New"/>
          <w:i/>
          <w:iCs/>
          <w:shd w:val="clear" w:color="auto" w:fill="F7FAFF"/>
          <w:lang w:val="en-GB"/>
        </w:rPr>
        <w:t>__construct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 xml:space="preserve">($it, 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self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::</w:t>
      </w:r>
      <w:r w:rsidRPr="0094238D">
        <w:rPr>
          <w:rFonts w:ascii="Courier New" w:hAnsi="Courier New" w:cs="Courier New"/>
          <w:b/>
          <w:bCs/>
          <w:i/>
          <w:iCs/>
          <w:shd w:val="clear" w:color="auto" w:fill="F7FAFF"/>
          <w:lang w:val="en-GB"/>
        </w:rPr>
        <w:t>LEAVES_ONLY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);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}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function </w:t>
      </w:r>
      <w:r w:rsidRPr="0094238D">
        <w:rPr>
          <w:rFonts w:ascii="Courier New" w:hAnsi="Courier New" w:cs="Courier New"/>
          <w:i/>
          <w:iCs/>
          <w:shd w:val="clear" w:color="auto" w:fill="F7FAFF"/>
          <w:lang w:val="en-GB"/>
        </w:rPr>
        <w:t>current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() {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  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return "&lt;td style=''&gt;"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 xml:space="preserve">. 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parent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::</w:t>
      </w:r>
      <w:r w:rsidRPr="0094238D">
        <w:rPr>
          <w:rFonts w:ascii="Courier New" w:hAnsi="Courier New" w:cs="Courier New"/>
          <w:i/>
          <w:iCs/>
          <w:shd w:val="clear" w:color="auto" w:fill="F7FAFF"/>
          <w:lang w:val="en-GB"/>
        </w:rPr>
        <w:t>current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 xml:space="preserve">(). 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"&lt;/td&gt;"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;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}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function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beginChildren() {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  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echo "&lt;tr&gt;"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;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}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function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endChildren() {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  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echo "&lt;/tr&gt;"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 xml:space="preserve">. 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"\n"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;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}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}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 xml:space="preserve">$myPDO = 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new </w:t>
      </w:r>
      <w:r w:rsidRPr="0094238D">
        <w:rPr>
          <w:rFonts w:ascii="Courier New" w:hAnsi="Courier New" w:cs="Courier New"/>
          <w:shd w:val="clear" w:color="auto" w:fill="E4E4FF"/>
          <w:lang w:val="en-GB"/>
        </w:rPr>
        <w:t>PDO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(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'pgsql:host=localhost; dbname=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Databases17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'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 xml:space="preserve">, 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'postgres'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 xml:space="preserve">, 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'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123456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'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);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lastRenderedPageBreak/>
        <w:t>$myPDO-&gt;setAttribute(</w:t>
      </w:r>
      <w:r w:rsidRPr="0094238D">
        <w:rPr>
          <w:rFonts w:ascii="Courier New" w:hAnsi="Courier New" w:cs="Courier New"/>
          <w:shd w:val="clear" w:color="auto" w:fill="E4E4FF"/>
          <w:lang w:val="en-GB"/>
        </w:rPr>
        <w:t>PDO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::</w:t>
      </w:r>
      <w:r w:rsidRPr="0094238D">
        <w:rPr>
          <w:rFonts w:ascii="Courier New" w:hAnsi="Courier New" w:cs="Courier New"/>
          <w:b/>
          <w:bCs/>
          <w:i/>
          <w:iCs/>
          <w:shd w:val="clear" w:color="auto" w:fill="F7FAFF"/>
          <w:lang w:val="en-GB"/>
        </w:rPr>
        <w:t>ATTR_ERRMODE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 xml:space="preserve">, </w:t>
      </w:r>
      <w:r w:rsidRPr="0094238D">
        <w:rPr>
          <w:rFonts w:ascii="Courier New" w:hAnsi="Courier New" w:cs="Courier New"/>
          <w:shd w:val="clear" w:color="auto" w:fill="E4E4FF"/>
          <w:lang w:val="en-GB"/>
        </w:rPr>
        <w:t>PDO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::</w:t>
      </w:r>
      <w:r w:rsidRPr="0094238D">
        <w:rPr>
          <w:rFonts w:ascii="Courier New" w:hAnsi="Courier New" w:cs="Courier New"/>
          <w:b/>
          <w:bCs/>
          <w:i/>
          <w:iCs/>
          <w:shd w:val="clear" w:color="auto" w:fill="F7FAFF"/>
          <w:lang w:val="en-GB"/>
        </w:rPr>
        <w:t>ERRMODE_EXCEPTION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);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B10A2C" w:rsidRPr="0094238D" w:rsidRDefault="00B10A2C" w:rsidP="00726B53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$sql=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"</w:t>
      </w:r>
      <w:r w:rsidR="00726B53"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SELECT res.count, drugs.name FROM ((SELECT drug_id, COUNT(*) FROM medical_folder_final GROUP BY drug_id ORDER BY COUNT DESC LIMIT 1) UNION ALL(SELECT drug_id, COUNT(*) FROM medical_folder_final GROUP BY drug_id ORDER BY COUNT ASC LIMIT 1)) as res INNER JOIN drugs ON res.drug_id = drugs.id;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"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;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$result = $myPDO-&gt;prepare($sql);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$result-&gt;execute();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rFonts w:ascii="Courier New" w:hAnsi="Courier New" w:cs="Courier New"/>
          <w:shd w:val="clear" w:color="auto" w:fill="EFEFEF"/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?&gt;</w:t>
      </w:r>
    </w:p>
    <w:p w:rsidR="00726B53" w:rsidRPr="0094238D" w:rsidRDefault="00726B53" w:rsidP="00B10A2C">
      <w:pPr>
        <w:pStyle w:val="NormalWeb"/>
        <w:spacing w:before="0" w:beforeAutospacing="0" w:after="0" w:afterAutospacing="0"/>
        <w:rPr>
          <w:lang w:val="en-GB"/>
        </w:rPr>
      </w:pP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EFEFEF"/>
          <w:lang w:val="en-GB"/>
        </w:rPr>
        <w:t>&lt;</w:t>
      </w:r>
      <w:r w:rsidRPr="0094238D">
        <w:rPr>
          <w:rFonts w:ascii="Courier New" w:hAnsi="Courier New" w:cs="Courier New"/>
          <w:b/>
          <w:bCs/>
          <w:shd w:val="clear" w:color="auto" w:fill="EFEFEF"/>
          <w:lang w:val="en-GB"/>
        </w:rPr>
        <w:t xml:space="preserve">div class="container" </w:t>
      </w:r>
      <w:r w:rsidRPr="0094238D">
        <w:rPr>
          <w:rFonts w:ascii="Courier New" w:hAnsi="Courier New" w:cs="Courier New"/>
          <w:shd w:val="clear" w:color="auto" w:fill="EFEFEF"/>
          <w:lang w:val="en-GB"/>
        </w:rPr>
        <w:t>&gt;</w:t>
      </w:r>
    </w:p>
    <w:p w:rsidR="00B10A2C" w:rsidRPr="0094238D" w:rsidRDefault="00B10A2C" w:rsidP="00726B53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EFEFEF"/>
          <w:lang w:val="en-GB"/>
        </w:rPr>
        <w:t>&lt;</w:t>
      </w:r>
      <w:r w:rsidRPr="0094238D">
        <w:rPr>
          <w:rFonts w:ascii="Courier New" w:hAnsi="Courier New" w:cs="Courier New"/>
          <w:b/>
          <w:bCs/>
          <w:shd w:val="clear" w:color="auto" w:fill="EFEFEF"/>
          <w:lang w:val="en-GB"/>
        </w:rPr>
        <w:t>table</w:t>
      </w:r>
      <w:r w:rsidRPr="0094238D">
        <w:rPr>
          <w:rFonts w:ascii="Courier New" w:hAnsi="Courier New" w:cs="Courier New"/>
          <w:shd w:val="clear" w:color="auto" w:fill="EFEFEF"/>
          <w:lang w:val="en-GB"/>
        </w:rPr>
        <w:t>&gt;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&lt;?php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$result-&gt;setFetchMode(</w:t>
      </w:r>
      <w:r w:rsidRPr="0094238D">
        <w:rPr>
          <w:rFonts w:ascii="Courier New" w:hAnsi="Courier New" w:cs="Courier New"/>
          <w:shd w:val="clear" w:color="auto" w:fill="E4E4FF"/>
          <w:lang w:val="en-GB"/>
        </w:rPr>
        <w:t>PDO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::</w:t>
      </w:r>
      <w:r w:rsidRPr="0094238D">
        <w:rPr>
          <w:rFonts w:ascii="Courier New" w:hAnsi="Courier New" w:cs="Courier New"/>
          <w:b/>
          <w:bCs/>
          <w:i/>
          <w:iCs/>
          <w:shd w:val="clear" w:color="auto" w:fill="F7FAFF"/>
          <w:lang w:val="en-GB"/>
        </w:rPr>
        <w:t>FETCH_ASSOC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);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foreach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(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new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TableRows(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new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 xml:space="preserve">RecursiveArrayIterator($result-&gt;fetchAll())) 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as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$k=&gt;$v) {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echo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$v;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}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 xml:space="preserve">$myPDO= 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null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;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?&gt;</w:t>
      </w:r>
    </w:p>
    <w:p w:rsidR="00B10A2C" w:rsidRPr="0094238D" w:rsidRDefault="00B10A2C" w:rsidP="00B10A2C">
      <w:pPr>
        <w:pStyle w:val="NormalWeb"/>
        <w:spacing w:before="0" w:beforeAutospacing="0" w:after="0" w:afterAutospacing="0"/>
        <w:rPr>
          <w:rFonts w:ascii="Courier New" w:hAnsi="Courier New" w:cs="Courier New"/>
          <w:shd w:val="clear" w:color="auto" w:fill="EFEFEF"/>
          <w:lang w:val="en-GB"/>
        </w:rPr>
      </w:pPr>
      <w:r w:rsidRPr="0094238D">
        <w:rPr>
          <w:rFonts w:ascii="Courier New" w:hAnsi="Courier New" w:cs="Courier New"/>
          <w:shd w:val="clear" w:color="auto" w:fill="EFEFEF"/>
          <w:lang w:val="en-GB"/>
        </w:rPr>
        <w:t>&lt;/</w:t>
      </w:r>
      <w:r w:rsidRPr="0094238D">
        <w:rPr>
          <w:rFonts w:ascii="Courier New" w:hAnsi="Courier New" w:cs="Courier New"/>
          <w:b/>
          <w:bCs/>
          <w:shd w:val="clear" w:color="auto" w:fill="EFEFEF"/>
          <w:lang w:val="en-GB"/>
        </w:rPr>
        <w:t>table</w:t>
      </w:r>
      <w:r w:rsidRPr="0094238D">
        <w:rPr>
          <w:rFonts w:ascii="Courier New" w:hAnsi="Courier New" w:cs="Courier New"/>
          <w:shd w:val="clear" w:color="auto" w:fill="EFEFEF"/>
          <w:lang w:val="en-GB"/>
        </w:rPr>
        <w:t>&gt;</w:t>
      </w:r>
    </w:p>
    <w:p w:rsidR="00726B53" w:rsidRPr="0094238D" w:rsidRDefault="00726B53" w:rsidP="00726B53">
      <w:pPr>
        <w:pStyle w:val="NormalWeb"/>
        <w:spacing w:before="0" w:beforeAutospacing="0" w:after="0" w:afterAutospacing="0"/>
        <w:rPr>
          <w:rFonts w:ascii="Courier New" w:hAnsi="Courier New" w:cs="Courier New"/>
          <w:shd w:val="clear" w:color="auto" w:fill="EFEFEF"/>
          <w:lang w:val="en-GB"/>
        </w:rPr>
      </w:pPr>
      <w:r w:rsidRPr="0094238D">
        <w:rPr>
          <w:rFonts w:ascii="Courier New" w:hAnsi="Courier New" w:cs="Courier New"/>
          <w:shd w:val="clear" w:color="auto" w:fill="EFEFEF"/>
          <w:lang w:val="en-GB"/>
        </w:rPr>
        <w:t>&lt;</w:t>
      </w:r>
      <w:r w:rsidRPr="0094238D">
        <w:rPr>
          <w:rFonts w:ascii="Courier New" w:hAnsi="Courier New" w:cs="Courier New"/>
          <w:b/>
          <w:bCs/>
          <w:shd w:val="clear" w:color="auto" w:fill="EFEFEF"/>
          <w:lang w:val="en-GB"/>
        </w:rPr>
        <w:t>table</w:t>
      </w:r>
      <w:r w:rsidRPr="0094238D">
        <w:rPr>
          <w:rFonts w:ascii="Courier New" w:hAnsi="Courier New" w:cs="Courier New"/>
          <w:shd w:val="clear" w:color="auto" w:fill="EFEFEF"/>
          <w:lang w:val="en-GB"/>
        </w:rPr>
        <w:t>&gt;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shd w:val="clear" w:color="auto" w:fill="F7FAFF"/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&lt;?php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$sql=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"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SELECT diagnosis FROM appointments WHERE date &gt; CURRENT_DATE - interval '7' day; 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"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$result = $myPDO-&gt;prepare($sql);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$result-&gt;execute();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$result-&gt;setFetchMode(</w:t>
      </w:r>
      <w:r w:rsidRPr="0094238D">
        <w:rPr>
          <w:rFonts w:ascii="Courier New" w:hAnsi="Courier New" w:cs="Courier New"/>
          <w:shd w:val="clear" w:color="auto" w:fill="E4E4FF"/>
          <w:lang w:val="en-GB"/>
        </w:rPr>
        <w:t>PDO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::</w:t>
      </w:r>
      <w:r w:rsidRPr="0094238D">
        <w:rPr>
          <w:rFonts w:ascii="Courier New" w:hAnsi="Courier New" w:cs="Courier New"/>
          <w:b/>
          <w:bCs/>
          <w:i/>
          <w:iCs/>
          <w:shd w:val="clear" w:color="auto" w:fill="F7FAFF"/>
          <w:lang w:val="en-GB"/>
        </w:rPr>
        <w:t>FETCH_ASSOC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);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foreach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(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new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TableRows(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new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 xml:space="preserve">RecursiveArrayIterator($result-&gt;fetchAll())) 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as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$k=&gt;$v) {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lastRenderedPageBreak/>
        <w:t xml:space="preserve">echo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$v;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}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 xml:space="preserve">$myPDO= 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null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?&gt;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rFonts w:ascii="Courier New" w:hAnsi="Courier New" w:cs="Courier New"/>
          <w:shd w:val="clear" w:color="auto" w:fill="EFEFEF"/>
          <w:lang w:val="en-GB"/>
        </w:rPr>
      </w:pPr>
      <w:r w:rsidRPr="0094238D">
        <w:rPr>
          <w:rFonts w:ascii="Courier New" w:hAnsi="Courier New" w:cs="Courier New"/>
          <w:shd w:val="clear" w:color="auto" w:fill="EFEFEF"/>
          <w:lang w:val="en-GB"/>
        </w:rPr>
        <w:t>&lt;/</w:t>
      </w:r>
      <w:r w:rsidRPr="0094238D">
        <w:rPr>
          <w:rFonts w:ascii="Courier New" w:hAnsi="Courier New" w:cs="Courier New"/>
          <w:b/>
          <w:bCs/>
          <w:shd w:val="clear" w:color="auto" w:fill="EFEFEF"/>
          <w:lang w:val="en-GB"/>
        </w:rPr>
        <w:t>table</w:t>
      </w:r>
      <w:r w:rsidRPr="0094238D">
        <w:rPr>
          <w:rFonts w:ascii="Courier New" w:hAnsi="Courier New" w:cs="Courier New"/>
          <w:shd w:val="clear" w:color="auto" w:fill="EFEFEF"/>
          <w:lang w:val="en-GB"/>
        </w:rPr>
        <w:t>&gt;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rFonts w:ascii="Courier New" w:hAnsi="Courier New" w:cs="Courier New"/>
          <w:shd w:val="clear" w:color="auto" w:fill="EFEFEF"/>
          <w:lang w:val="en-GB"/>
        </w:rPr>
      </w:pPr>
      <w:r w:rsidRPr="0094238D">
        <w:rPr>
          <w:rFonts w:ascii="Courier New" w:hAnsi="Courier New" w:cs="Courier New"/>
          <w:shd w:val="clear" w:color="auto" w:fill="EFEFEF"/>
          <w:lang w:val="en-GB"/>
        </w:rPr>
        <w:t>&lt;</w:t>
      </w:r>
      <w:r w:rsidRPr="0094238D">
        <w:rPr>
          <w:rFonts w:ascii="Courier New" w:hAnsi="Courier New" w:cs="Courier New"/>
          <w:b/>
          <w:bCs/>
          <w:shd w:val="clear" w:color="auto" w:fill="EFEFEF"/>
          <w:lang w:val="en-GB"/>
        </w:rPr>
        <w:t>table</w:t>
      </w:r>
      <w:r w:rsidRPr="0094238D">
        <w:rPr>
          <w:rFonts w:ascii="Courier New" w:hAnsi="Courier New" w:cs="Courier New"/>
          <w:shd w:val="clear" w:color="auto" w:fill="EFEFEF"/>
          <w:lang w:val="en-GB"/>
        </w:rPr>
        <w:t>&gt;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shd w:val="clear" w:color="auto" w:fill="F7FAFF"/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&lt;?php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$sql=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"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SELECT res.* FROM (SELECT * FROM appointments WHERE  EXTRACT(month FROM date) = EXTRACT(month FROM CURRENT_DATE)) as res INNER JOIN doctor ON res.doctor_amka = doctor.doctor_amka WHERE doctor.name = 'X name' AND doctor.surname = 'X surname'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"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$result = $myPDO-&gt;prepare($sql);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$result-&gt;execute();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$result-&gt;setFetchMode(</w:t>
      </w:r>
      <w:r w:rsidRPr="0094238D">
        <w:rPr>
          <w:rFonts w:ascii="Courier New" w:hAnsi="Courier New" w:cs="Courier New"/>
          <w:shd w:val="clear" w:color="auto" w:fill="E4E4FF"/>
          <w:lang w:val="en-GB"/>
        </w:rPr>
        <w:t>PDO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::</w:t>
      </w:r>
      <w:r w:rsidRPr="0094238D">
        <w:rPr>
          <w:rFonts w:ascii="Courier New" w:hAnsi="Courier New" w:cs="Courier New"/>
          <w:b/>
          <w:bCs/>
          <w:i/>
          <w:iCs/>
          <w:shd w:val="clear" w:color="auto" w:fill="F7FAFF"/>
          <w:lang w:val="en-GB"/>
        </w:rPr>
        <w:t>FETCH_ASSOC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);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foreach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(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new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TableRows(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new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 xml:space="preserve">RecursiveArrayIterator($result-&gt;fetchAll())) 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as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$k=&gt;$v) {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echo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$v;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}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 xml:space="preserve">$myPDO= 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null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?&gt;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rFonts w:ascii="Courier New" w:hAnsi="Courier New" w:cs="Courier New"/>
          <w:shd w:val="clear" w:color="auto" w:fill="EFEFEF"/>
          <w:lang w:val="en-GB"/>
        </w:rPr>
      </w:pPr>
      <w:r w:rsidRPr="0094238D">
        <w:rPr>
          <w:rFonts w:ascii="Courier New" w:hAnsi="Courier New" w:cs="Courier New"/>
          <w:shd w:val="clear" w:color="auto" w:fill="EFEFEF"/>
          <w:lang w:val="en-GB"/>
        </w:rPr>
        <w:t>&lt;/</w:t>
      </w:r>
      <w:r w:rsidRPr="0094238D">
        <w:rPr>
          <w:rFonts w:ascii="Courier New" w:hAnsi="Courier New" w:cs="Courier New"/>
          <w:b/>
          <w:bCs/>
          <w:shd w:val="clear" w:color="auto" w:fill="EFEFEF"/>
          <w:lang w:val="en-GB"/>
        </w:rPr>
        <w:t>table</w:t>
      </w:r>
      <w:r w:rsidRPr="0094238D">
        <w:rPr>
          <w:rFonts w:ascii="Courier New" w:hAnsi="Courier New" w:cs="Courier New"/>
          <w:shd w:val="clear" w:color="auto" w:fill="EFEFEF"/>
          <w:lang w:val="en-GB"/>
        </w:rPr>
        <w:t>&gt;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rFonts w:ascii="Courier New" w:hAnsi="Courier New" w:cs="Courier New"/>
          <w:shd w:val="clear" w:color="auto" w:fill="EFEFEF"/>
          <w:lang w:val="en-GB"/>
        </w:rPr>
      </w:pPr>
      <w:r w:rsidRPr="0094238D">
        <w:rPr>
          <w:rFonts w:ascii="Courier New" w:hAnsi="Courier New" w:cs="Courier New"/>
          <w:shd w:val="clear" w:color="auto" w:fill="EFEFEF"/>
          <w:lang w:val="en-GB"/>
        </w:rPr>
        <w:t>&lt;</w:t>
      </w:r>
      <w:r w:rsidRPr="0094238D">
        <w:rPr>
          <w:rFonts w:ascii="Courier New" w:hAnsi="Courier New" w:cs="Courier New"/>
          <w:b/>
          <w:bCs/>
          <w:shd w:val="clear" w:color="auto" w:fill="EFEFEF"/>
          <w:lang w:val="en-GB"/>
        </w:rPr>
        <w:t>table</w:t>
      </w:r>
      <w:r w:rsidRPr="0094238D">
        <w:rPr>
          <w:rFonts w:ascii="Courier New" w:hAnsi="Courier New" w:cs="Courier New"/>
          <w:shd w:val="clear" w:color="auto" w:fill="EFEFEF"/>
          <w:lang w:val="en-GB"/>
        </w:rPr>
        <w:t>&gt;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shd w:val="clear" w:color="auto" w:fill="F7FAFF"/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&lt;?php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$sql=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"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 </w:t>
      </w:r>
      <w:r w:rsidR="00F87B5D" w:rsidRPr="00F87B5D">
        <w:rPr>
          <w:rFonts w:ascii="Courier New" w:hAnsi="Courier New" w:cs="Courier New"/>
          <w:b/>
          <w:bCs/>
          <w:shd w:val="clear" w:color="auto" w:fill="F7FAFF"/>
          <w:lang w:val="en-GB"/>
        </w:rPr>
        <w:t>SELECT pat3.* FROM ((SELECT patient_amka, COUNT(*) FROM (SELECT DISTINCT patient_amka, doctor_amka FROM appointments) as pat GROUP BY patient_amka) as pat2 INNER JOIN patient ON pat2.patient_amka = patient.patient_amka) as pat3 WHERE count &gt; 1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"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$result = $myPDO-&gt;prepare($sql);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$result-&gt;execute();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$result-&gt;setFetchMode(</w:t>
      </w:r>
      <w:r w:rsidRPr="0094238D">
        <w:rPr>
          <w:rFonts w:ascii="Courier New" w:hAnsi="Courier New" w:cs="Courier New"/>
          <w:shd w:val="clear" w:color="auto" w:fill="E4E4FF"/>
          <w:lang w:val="en-GB"/>
        </w:rPr>
        <w:t>PDO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::</w:t>
      </w:r>
      <w:r w:rsidRPr="0094238D">
        <w:rPr>
          <w:rFonts w:ascii="Courier New" w:hAnsi="Courier New" w:cs="Courier New"/>
          <w:b/>
          <w:bCs/>
          <w:i/>
          <w:iCs/>
          <w:shd w:val="clear" w:color="auto" w:fill="F7FAFF"/>
          <w:lang w:val="en-GB"/>
        </w:rPr>
        <w:t>FETCH_ASSOC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);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foreach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(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new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TableRows(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new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 xml:space="preserve">RecursiveArrayIterator($result-&gt;fetchAll())) 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as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$k=&gt;$v) {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echo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$v;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}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 xml:space="preserve">$myPDO= 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null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?&gt;</w:t>
      </w:r>
    </w:p>
    <w:p w:rsidR="0094238D" w:rsidRDefault="0094238D" w:rsidP="0094238D">
      <w:pPr>
        <w:pStyle w:val="NormalWeb"/>
        <w:spacing w:before="0" w:beforeAutospacing="0" w:after="0" w:afterAutospacing="0"/>
        <w:rPr>
          <w:rFonts w:ascii="Courier New" w:hAnsi="Courier New" w:cs="Courier New"/>
          <w:shd w:val="clear" w:color="auto" w:fill="EFEFEF"/>
          <w:lang w:val="en-GB"/>
        </w:rPr>
      </w:pPr>
      <w:r w:rsidRPr="0094238D">
        <w:rPr>
          <w:rFonts w:ascii="Courier New" w:hAnsi="Courier New" w:cs="Courier New"/>
          <w:shd w:val="clear" w:color="auto" w:fill="EFEFEF"/>
          <w:lang w:val="en-GB"/>
        </w:rPr>
        <w:t>&lt;/</w:t>
      </w:r>
      <w:r w:rsidRPr="0094238D">
        <w:rPr>
          <w:rFonts w:ascii="Courier New" w:hAnsi="Courier New" w:cs="Courier New"/>
          <w:b/>
          <w:bCs/>
          <w:shd w:val="clear" w:color="auto" w:fill="EFEFEF"/>
          <w:lang w:val="en-GB"/>
        </w:rPr>
        <w:t>table</w:t>
      </w:r>
      <w:r w:rsidRPr="0094238D">
        <w:rPr>
          <w:rFonts w:ascii="Courier New" w:hAnsi="Courier New" w:cs="Courier New"/>
          <w:shd w:val="clear" w:color="auto" w:fill="EFEFEF"/>
          <w:lang w:val="en-GB"/>
        </w:rPr>
        <w:t>&gt;</w:t>
      </w:r>
    </w:p>
    <w:p w:rsidR="00F87B5D" w:rsidRPr="0094238D" w:rsidRDefault="00F87B5D" w:rsidP="0094238D">
      <w:pPr>
        <w:pStyle w:val="NormalWeb"/>
        <w:spacing w:before="0" w:beforeAutospacing="0" w:after="0" w:afterAutospacing="0"/>
        <w:rPr>
          <w:rFonts w:ascii="Courier New" w:hAnsi="Courier New" w:cs="Courier New"/>
          <w:shd w:val="clear" w:color="auto" w:fill="EFEFEF"/>
          <w:lang w:val="en-GB"/>
        </w:rPr>
      </w:pP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rFonts w:ascii="Courier New" w:hAnsi="Courier New" w:cs="Courier New"/>
          <w:shd w:val="clear" w:color="auto" w:fill="EFEFEF"/>
          <w:lang w:val="en-GB"/>
        </w:rPr>
      </w:pPr>
      <w:r w:rsidRPr="0094238D">
        <w:rPr>
          <w:rFonts w:ascii="Courier New" w:hAnsi="Courier New" w:cs="Courier New"/>
          <w:shd w:val="clear" w:color="auto" w:fill="EFEFEF"/>
          <w:lang w:val="en-GB"/>
        </w:rPr>
        <w:t>&lt;</w:t>
      </w:r>
      <w:r w:rsidRPr="0094238D">
        <w:rPr>
          <w:rFonts w:ascii="Courier New" w:hAnsi="Courier New" w:cs="Courier New"/>
          <w:b/>
          <w:bCs/>
          <w:shd w:val="clear" w:color="auto" w:fill="EFEFEF"/>
          <w:lang w:val="en-GB"/>
        </w:rPr>
        <w:t>table</w:t>
      </w:r>
      <w:r w:rsidRPr="0094238D">
        <w:rPr>
          <w:rFonts w:ascii="Courier New" w:hAnsi="Courier New" w:cs="Courier New"/>
          <w:shd w:val="clear" w:color="auto" w:fill="EFEFEF"/>
          <w:lang w:val="en-GB"/>
        </w:rPr>
        <w:t>&gt;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shd w:val="clear" w:color="auto" w:fill="F7FAFF"/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lastRenderedPageBreak/>
        <w:t>&lt;?php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$sql=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" </w:t>
      </w:r>
      <w:r w:rsidRPr="00F87B5D">
        <w:rPr>
          <w:rFonts w:ascii="Courier New" w:hAnsi="Courier New" w:cs="Courier New"/>
          <w:b/>
          <w:bCs/>
          <w:shd w:val="clear" w:color="auto" w:fill="F7FAFF"/>
          <w:lang w:val="en-GB"/>
        </w:rPr>
        <w:t>SELECT departments.name FROM departments INNER JOIN (SELECT dep.id, COUNT(*) FROM appointments INNER JOIN doctor as doc ON appointments.doctor_amka = doc.doctor_amka INNER JOIN departments as dep ON doc.speciality = dep.id GROUP BY dep.id ORDER BY COUNT DESC LIMIT 1) as res ON res.id = departments.id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"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;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$result = $myPDO-&gt;prepare($sql);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$result-&gt;execute();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$result-&gt;setFetchMode(</w:t>
      </w:r>
      <w:r w:rsidRPr="0094238D">
        <w:rPr>
          <w:rFonts w:ascii="Courier New" w:hAnsi="Courier New" w:cs="Courier New"/>
          <w:shd w:val="clear" w:color="auto" w:fill="E4E4FF"/>
          <w:lang w:val="en-GB"/>
        </w:rPr>
        <w:t>PDO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::</w:t>
      </w:r>
      <w:r w:rsidRPr="0094238D">
        <w:rPr>
          <w:rFonts w:ascii="Courier New" w:hAnsi="Courier New" w:cs="Courier New"/>
          <w:b/>
          <w:bCs/>
          <w:i/>
          <w:iCs/>
          <w:shd w:val="clear" w:color="auto" w:fill="F7FAFF"/>
          <w:lang w:val="en-GB"/>
        </w:rPr>
        <w:t>FETCH_ASSOC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);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foreach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(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new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TableRows(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new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 xml:space="preserve">RecursiveArrayIterator($result-&gt;fetchAll())) 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as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$k=&gt;$v) {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echo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$v;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}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 xml:space="preserve">$myPDO= 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null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;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?&gt;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rFonts w:ascii="Courier New" w:hAnsi="Courier New" w:cs="Courier New"/>
          <w:shd w:val="clear" w:color="auto" w:fill="EFEFEF"/>
          <w:lang w:val="en-GB"/>
        </w:rPr>
      </w:pPr>
      <w:r w:rsidRPr="0094238D">
        <w:rPr>
          <w:rFonts w:ascii="Courier New" w:hAnsi="Courier New" w:cs="Courier New"/>
          <w:shd w:val="clear" w:color="auto" w:fill="EFEFEF"/>
          <w:lang w:val="en-GB"/>
        </w:rPr>
        <w:t>&lt;/</w:t>
      </w:r>
      <w:r w:rsidRPr="0094238D">
        <w:rPr>
          <w:rFonts w:ascii="Courier New" w:hAnsi="Courier New" w:cs="Courier New"/>
          <w:b/>
          <w:bCs/>
          <w:shd w:val="clear" w:color="auto" w:fill="EFEFEF"/>
          <w:lang w:val="en-GB"/>
        </w:rPr>
        <w:t>table</w:t>
      </w:r>
      <w:r w:rsidRPr="0094238D">
        <w:rPr>
          <w:rFonts w:ascii="Courier New" w:hAnsi="Courier New" w:cs="Courier New"/>
          <w:shd w:val="clear" w:color="auto" w:fill="EFEFEF"/>
          <w:lang w:val="en-GB"/>
        </w:rPr>
        <w:t>&gt;</w:t>
      </w:r>
    </w:p>
    <w:p w:rsidR="0094238D" w:rsidRPr="0094238D" w:rsidRDefault="0094238D" w:rsidP="0094238D">
      <w:pPr>
        <w:pStyle w:val="NormalWeb"/>
        <w:spacing w:before="0" w:beforeAutospacing="0" w:after="0" w:afterAutospacing="0"/>
        <w:rPr>
          <w:lang w:val="en-GB"/>
        </w:rPr>
      </w:pP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rFonts w:ascii="Courier New" w:hAnsi="Courier New" w:cs="Courier New"/>
          <w:shd w:val="clear" w:color="auto" w:fill="EFEFEF"/>
          <w:lang w:val="en-GB"/>
        </w:rPr>
      </w:pPr>
      <w:r w:rsidRPr="0094238D">
        <w:rPr>
          <w:rFonts w:ascii="Courier New" w:hAnsi="Courier New" w:cs="Courier New"/>
          <w:shd w:val="clear" w:color="auto" w:fill="EFEFEF"/>
          <w:lang w:val="en-GB"/>
        </w:rPr>
        <w:t>&lt;</w:t>
      </w:r>
      <w:r w:rsidRPr="0094238D">
        <w:rPr>
          <w:rFonts w:ascii="Courier New" w:hAnsi="Courier New" w:cs="Courier New"/>
          <w:b/>
          <w:bCs/>
          <w:shd w:val="clear" w:color="auto" w:fill="EFEFEF"/>
          <w:lang w:val="en-GB"/>
        </w:rPr>
        <w:t>table</w:t>
      </w:r>
      <w:r w:rsidRPr="0094238D">
        <w:rPr>
          <w:rFonts w:ascii="Courier New" w:hAnsi="Courier New" w:cs="Courier New"/>
          <w:shd w:val="clear" w:color="auto" w:fill="EFEFEF"/>
          <w:lang w:val="en-GB"/>
        </w:rPr>
        <w:t>&gt;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shd w:val="clear" w:color="auto" w:fill="F7FAFF"/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&lt;?php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$sql=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"</w:t>
      </w:r>
      <w:r w:rsidRPr="00F87B5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SELECT COUNT(res.patient_amka)/15 FROM (SELECT DISTINCT patient_amka, doctor.speciality FROM appointments INNER JOIN doctor ON appointments.doctor_amka = doctor.doctor_amka WHERE appointments.diagnosis IS NOT null) as res 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"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;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$result = $myPDO-&gt;prepare($sql);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$result-&gt;execute();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lang w:val="en-GB"/>
        </w:rPr>
        <w:t> 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$result-&gt;setFetchMode(</w:t>
      </w:r>
      <w:r w:rsidRPr="0094238D">
        <w:rPr>
          <w:rFonts w:ascii="Courier New" w:hAnsi="Courier New" w:cs="Courier New"/>
          <w:shd w:val="clear" w:color="auto" w:fill="E4E4FF"/>
          <w:lang w:val="en-GB"/>
        </w:rPr>
        <w:t>PDO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::</w:t>
      </w:r>
      <w:r w:rsidRPr="0094238D">
        <w:rPr>
          <w:rFonts w:ascii="Courier New" w:hAnsi="Courier New" w:cs="Courier New"/>
          <w:b/>
          <w:bCs/>
          <w:i/>
          <w:iCs/>
          <w:shd w:val="clear" w:color="auto" w:fill="F7FAFF"/>
          <w:lang w:val="en-GB"/>
        </w:rPr>
        <w:t>FETCH_ASSOC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);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foreach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(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new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TableRows(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new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 xml:space="preserve">RecursiveArrayIterator($result-&gt;fetchAll())) 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as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$k=&gt;$v) {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 xml:space="preserve">echo 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$v;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>}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shd w:val="clear" w:color="auto" w:fill="F7FAFF"/>
          <w:lang w:val="en-GB"/>
        </w:rPr>
        <w:t xml:space="preserve">$myPDO= </w:t>
      </w: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null</w:t>
      </w:r>
      <w:r w:rsidRPr="0094238D">
        <w:rPr>
          <w:rFonts w:ascii="Courier New" w:hAnsi="Courier New" w:cs="Courier New"/>
          <w:shd w:val="clear" w:color="auto" w:fill="F7FAFF"/>
          <w:lang w:val="en-GB"/>
        </w:rPr>
        <w:t>;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lang w:val="en-GB"/>
        </w:rPr>
      </w:pPr>
      <w:r w:rsidRPr="0094238D">
        <w:rPr>
          <w:rFonts w:ascii="Courier New" w:hAnsi="Courier New" w:cs="Courier New"/>
          <w:b/>
          <w:bCs/>
          <w:shd w:val="clear" w:color="auto" w:fill="F7FAFF"/>
          <w:lang w:val="en-GB"/>
        </w:rPr>
        <w:t>?&gt;</w:t>
      </w:r>
    </w:p>
    <w:p w:rsidR="00F87B5D" w:rsidRPr="0094238D" w:rsidRDefault="00F87B5D" w:rsidP="00F87B5D">
      <w:pPr>
        <w:pStyle w:val="NormalWeb"/>
        <w:spacing w:before="0" w:beforeAutospacing="0" w:after="0" w:afterAutospacing="0"/>
        <w:rPr>
          <w:rFonts w:ascii="Courier New" w:hAnsi="Courier New" w:cs="Courier New"/>
          <w:shd w:val="clear" w:color="auto" w:fill="EFEFEF"/>
          <w:lang w:val="en-GB"/>
        </w:rPr>
      </w:pPr>
      <w:r w:rsidRPr="0094238D">
        <w:rPr>
          <w:rFonts w:ascii="Courier New" w:hAnsi="Courier New" w:cs="Courier New"/>
          <w:shd w:val="clear" w:color="auto" w:fill="EFEFEF"/>
          <w:lang w:val="en-GB"/>
        </w:rPr>
        <w:t>&lt;/</w:t>
      </w:r>
      <w:r w:rsidRPr="0094238D">
        <w:rPr>
          <w:rFonts w:ascii="Courier New" w:hAnsi="Courier New" w:cs="Courier New"/>
          <w:b/>
          <w:bCs/>
          <w:shd w:val="clear" w:color="auto" w:fill="EFEFEF"/>
          <w:lang w:val="en-GB"/>
        </w:rPr>
        <w:t>table</w:t>
      </w:r>
      <w:r w:rsidRPr="0094238D">
        <w:rPr>
          <w:rFonts w:ascii="Courier New" w:hAnsi="Courier New" w:cs="Courier New"/>
          <w:shd w:val="clear" w:color="auto" w:fill="EFEFEF"/>
          <w:lang w:val="en-GB"/>
        </w:rPr>
        <w:t>&gt;</w:t>
      </w:r>
    </w:p>
    <w:p w:rsidR="0094238D" w:rsidRPr="0094238D" w:rsidRDefault="0094238D" w:rsidP="00726B53">
      <w:pPr>
        <w:pStyle w:val="NormalWeb"/>
        <w:spacing w:before="0" w:beforeAutospacing="0" w:after="0" w:afterAutospacing="0"/>
        <w:rPr>
          <w:lang w:val="en-GB"/>
        </w:rPr>
      </w:pPr>
    </w:p>
    <w:p w:rsidR="00726B53" w:rsidRPr="0094238D" w:rsidRDefault="00726B53" w:rsidP="00B10A2C">
      <w:pPr>
        <w:pStyle w:val="NormalWeb"/>
        <w:spacing w:before="0" w:beforeAutospacing="0" w:after="0" w:afterAutospacing="0"/>
        <w:rPr>
          <w:lang w:val="en-GB"/>
        </w:rPr>
      </w:pPr>
    </w:p>
    <w:p w:rsidR="00B10A2C" w:rsidRPr="0094238D" w:rsidRDefault="00B10A2C" w:rsidP="00B10A2C">
      <w:pPr>
        <w:pStyle w:val="NormalWeb"/>
        <w:spacing w:before="0" w:beforeAutospacing="0" w:after="0" w:afterAutospacing="0"/>
      </w:pPr>
      <w:r w:rsidRPr="0094238D">
        <w:rPr>
          <w:rFonts w:ascii="Courier New" w:hAnsi="Courier New" w:cs="Courier New"/>
          <w:shd w:val="clear" w:color="auto" w:fill="EFEFEF"/>
        </w:rPr>
        <w:t>&lt;/</w:t>
      </w:r>
      <w:r w:rsidRPr="0094238D">
        <w:rPr>
          <w:rFonts w:ascii="Courier New" w:hAnsi="Courier New" w:cs="Courier New"/>
          <w:b/>
          <w:bCs/>
          <w:shd w:val="clear" w:color="auto" w:fill="EFEFEF"/>
        </w:rPr>
        <w:t>div</w:t>
      </w:r>
      <w:r w:rsidRPr="0094238D">
        <w:rPr>
          <w:rFonts w:ascii="Courier New" w:hAnsi="Courier New" w:cs="Courier New"/>
          <w:shd w:val="clear" w:color="auto" w:fill="EFEFEF"/>
        </w:rPr>
        <w:t>&gt;</w:t>
      </w:r>
    </w:p>
    <w:p w:rsidR="00B10A2C" w:rsidRPr="0094238D" w:rsidRDefault="00B10A2C" w:rsidP="00B10A2C">
      <w:pPr>
        <w:rPr>
          <w:color w:val="auto"/>
          <w:lang w:val="el-GR"/>
        </w:rPr>
      </w:pPr>
    </w:p>
    <w:sectPr w:rsidR="00B10A2C" w:rsidRPr="0094238D"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59A" w:rsidRDefault="009C459A" w:rsidP="00C6554A">
      <w:pPr>
        <w:spacing w:before="0" w:after="0" w:line="240" w:lineRule="auto"/>
      </w:pPr>
      <w:r>
        <w:separator/>
      </w:r>
    </w:p>
  </w:endnote>
  <w:endnote w:type="continuationSeparator" w:id="0">
    <w:p w:rsidR="009C459A" w:rsidRDefault="009C459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87B5D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59A" w:rsidRDefault="009C459A" w:rsidP="00C6554A">
      <w:pPr>
        <w:spacing w:before="0" w:after="0" w:line="240" w:lineRule="auto"/>
      </w:pPr>
      <w:r>
        <w:separator/>
      </w:r>
    </w:p>
  </w:footnote>
  <w:footnote w:type="continuationSeparator" w:id="0">
    <w:p w:rsidR="009C459A" w:rsidRDefault="009C459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B2A12D7"/>
    <w:multiLevelType w:val="hybridMultilevel"/>
    <w:tmpl w:val="5B6A454A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97"/>
    <w:rsid w:val="001D4A65"/>
    <w:rsid w:val="00220B97"/>
    <w:rsid w:val="002554CD"/>
    <w:rsid w:val="00293B83"/>
    <w:rsid w:val="002B4294"/>
    <w:rsid w:val="00333D0D"/>
    <w:rsid w:val="004C049F"/>
    <w:rsid w:val="005000E2"/>
    <w:rsid w:val="006A3CE7"/>
    <w:rsid w:val="00726B53"/>
    <w:rsid w:val="0094238D"/>
    <w:rsid w:val="009C459A"/>
    <w:rsid w:val="00B10A2C"/>
    <w:rsid w:val="00C6554A"/>
    <w:rsid w:val="00ED7C44"/>
    <w:rsid w:val="00F8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CF7EED"/>
  <w15:chartTrackingRefBased/>
  <w15:docId w15:val="{92DD2984-1C19-4320-A417-9E5419FF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220B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0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7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nn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B176F-A743-4BF4-BB68-B66C68D82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75</TotalTime>
  <Pages>18</Pages>
  <Words>1607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Thomopoulou</dc:creator>
  <cp:keywords/>
  <dc:description/>
  <cp:lastModifiedBy>Penny Thomopoulou</cp:lastModifiedBy>
  <cp:revision>1</cp:revision>
  <dcterms:created xsi:type="dcterms:W3CDTF">2017-06-08T21:59:00Z</dcterms:created>
  <dcterms:modified xsi:type="dcterms:W3CDTF">2017-06-08T23:17:00Z</dcterms:modified>
</cp:coreProperties>
</file>